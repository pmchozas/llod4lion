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29B3" w14:textId="77777777" w:rsidR="00D336C5" w:rsidRPr="00D336C5" w:rsidRDefault="00D336C5" w:rsidP="00503C07">
      <w:pPr>
        <w:spacing w:line="360" w:lineRule="auto"/>
        <w:rPr>
          <w:rFonts w:ascii="Trebuchet MS" w:hAnsi="Trebuchet MS"/>
          <w:sz w:val="22"/>
          <w:szCs w:val="22"/>
        </w:rPr>
      </w:pPr>
      <w:r w:rsidRPr="00D336C5">
        <w:rPr>
          <w:rFonts w:ascii="Trebuchet MS" w:hAnsi="Trebuchet MS"/>
          <w:sz w:val="22"/>
          <w:szCs w:val="22"/>
        </w:rPr>
        <w:t>Zwischen der</w:t>
      </w:r>
    </w:p>
    <w:p w14:paraId="4D20B35C" w14:textId="77777777" w:rsidR="00D336C5" w:rsidRDefault="00D336C5" w:rsidP="00503C07">
      <w:pPr>
        <w:spacing w:line="360" w:lineRule="auto"/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27B29F0C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7A8DA9A9" w14:textId="77777777" w:rsidR="00C4525E" w:rsidRPr="00570A86" w:rsidRDefault="00C4525E" w:rsidP="00503C07">
            <w:pPr>
              <w:tabs>
                <w:tab w:val="left" w:pos="0"/>
                <w:tab w:val="left" w:leader="dot" w:pos="9072"/>
              </w:tabs>
              <w:spacing w:line="360" w:lineRule="auto"/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</w:t>
            </w:r>
            <w:r w:rsidR="00D336C5">
              <w:rPr>
                <w:rFonts w:ascii="Trebuchet MS" w:hAnsi="Trebuchet MS"/>
                <w:b/>
                <w:sz w:val="22"/>
              </w:rPr>
              <w:t>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............</w:t>
            </w:r>
          </w:p>
        </w:tc>
      </w:tr>
    </w:tbl>
    <w:p w14:paraId="0A8C6382" w14:textId="77777777" w:rsidR="00C4525E" w:rsidRPr="00570A86" w:rsidRDefault="00C4525E" w:rsidP="00503C07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>(im Folgenden Arbeitgeber genannt)</w:t>
      </w:r>
    </w:p>
    <w:p w14:paraId="46D22507" w14:textId="77777777" w:rsidR="00D336C5" w:rsidRDefault="00D336C5" w:rsidP="00503C07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</w:p>
    <w:p w14:paraId="06E35D3B" w14:textId="77777777" w:rsidR="00C4525E" w:rsidRDefault="00C4525E" w:rsidP="00503C07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  <w:r w:rsidRPr="00570A86">
        <w:rPr>
          <w:rFonts w:ascii="Trebuchet MS" w:hAnsi="Trebuchet MS"/>
          <w:sz w:val="22"/>
        </w:rPr>
        <w:t>und</w:t>
      </w:r>
    </w:p>
    <w:p w14:paraId="5B7C522F" w14:textId="77777777" w:rsidR="00D336C5" w:rsidRPr="00570A86" w:rsidRDefault="00D336C5" w:rsidP="00503C07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33E8F055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4B69C64A" w14:textId="77777777" w:rsidR="00C4525E" w:rsidRPr="00570A86" w:rsidRDefault="00C4525E" w:rsidP="00503C07">
            <w:pPr>
              <w:tabs>
                <w:tab w:val="left" w:pos="0"/>
                <w:tab w:val="left" w:leader="dot" w:pos="9072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0A58B27E" w14:textId="77777777" w:rsidR="00C4525E" w:rsidRPr="00570A86" w:rsidRDefault="00C4667E" w:rsidP="00503C07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 xml:space="preserve">(im Folgenden Arbeitnehmer </w:t>
      </w:r>
      <w:r w:rsidR="00C4525E" w:rsidRPr="00570A86">
        <w:rPr>
          <w:rFonts w:ascii="Trebuchet MS" w:hAnsi="Trebuchet MS"/>
          <w:sz w:val="16"/>
        </w:rPr>
        <w:t>genannt)</w:t>
      </w:r>
    </w:p>
    <w:p w14:paraId="07C43570" w14:textId="77777777" w:rsidR="00D336C5" w:rsidRDefault="00D336C5" w:rsidP="00503C07">
      <w:pPr>
        <w:spacing w:line="360" w:lineRule="auto"/>
        <w:rPr>
          <w:rFonts w:ascii="Trebuchet MS" w:hAnsi="Trebuchet MS"/>
          <w:sz w:val="22"/>
          <w:szCs w:val="22"/>
        </w:rPr>
      </w:pPr>
    </w:p>
    <w:p w14:paraId="0D42BCDE" w14:textId="77777777" w:rsidR="00C4667E" w:rsidRPr="00C318F5" w:rsidRDefault="00C4667E" w:rsidP="00503C07">
      <w:pPr>
        <w:spacing w:line="360" w:lineRule="auto"/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>wird folgende</w:t>
      </w:r>
    </w:p>
    <w:p w14:paraId="54544672" w14:textId="77777777" w:rsidR="00C4667E" w:rsidRDefault="00C4667E" w:rsidP="00503C07">
      <w:pPr>
        <w:spacing w:line="360" w:lineRule="auto"/>
        <w:rPr>
          <w:rFonts w:ascii="Trebuchet MS" w:hAnsi="Trebuchet MS"/>
          <w:caps/>
          <w:smallCaps/>
          <w:sz w:val="22"/>
          <w:szCs w:val="22"/>
        </w:rPr>
      </w:pPr>
    </w:p>
    <w:p w14:paraId="401F6D4A" w14:textId="77777777" w:rsidR="00881FFF" w:rsidRDefault="00881FFF" w:rsidP="00503C07">
      <w:pPr>
        <w:spacing w:line="360" w:lineRule="auto"/>
        <w:rPr>
          <w:rFonts w:ascii="Trebuchet MS" w:hAnsi="Trebuchet MS"/>
          <w:caps/>
          <w:smallCaps/>
          <w:sz w:val="22"/>
          <w:szCs w:val="22"/>
        </w:rPr>
      </w:pPr>
    </w:p>
    <w:p w14:paraId="10B07C9D" w14:textId="77777777" w:rsidR="005B3251" w:rsidRDefault="00EB02BD" w:rsidP="00503C07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Vereinbarung</w:t>
      </w:r>
      <w:r w:rsidR="00696DFF">
        <w:rPr>
          <w:rFonts w:ascii="Trebuchet MS" w:hAnsi="Trebuchet MS"/>
          <w:caps/>
          <w:smallCaps w:val="0"/>
          <w:szCs w:val="32"/>
        </w:rPr>
        <w:t xml:space="preserve"> zum </w:t>
      </w:r>
      <w:r w:rsidR="005B3251">
        <w:rPr>
          <w:rFonts w:ascii="Trebuchet MS" w:hAnsi="Trebuchet MS"/>
          <w:caps/>
          <w:smallCaps w:val="0"/>
          <w:szCs w:val="32"/>
        </w:rPr>
        <w:t xml:space="preserve">Vorrangigen </w:t>
      </w:r>
      <w:r w:rsidR="00696DFF">
        <w:rPr>
          <w:rFonts w:ascii="Trebuchet MS" w:hAnsi="Trebuchet MS"/>
          <w:caps/>
          <w:smallCaps w:val="0"/>
          <w:szCs w:val="32"/>
        </w:rPr>
        <w:t xml:space="preserve">zeitausgleich bei </w:t>
      </w:r>
    </w:p>
    <w:p w14:paraId="5DA94682" w14:textId="77777777" w:rsidR="00C4667E" w:rsidRPr="00D95CD9" w:rsidRDefault="00F963F6" w:rsidP="00503C07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ZUSCHLAGSPFLICHTIGEN</w:t>
      </w:r>
      <w:r w:rsidR="000D0528">
        <w:rPr>
          <w:rFonts w:ascii="Trebuchet MS" w:hAnsi="Trebuchet MS"/>
          <w:caps/>
          <w:smallCaps w:val="0"/>
          <w:szCs w:val="32"/>
        </w:rPr>
        <w:t xml:space="preserve"> M</w:t>
      </w:r>
      <w:r w:rsidR="005B3251">
        <w:rPr>
          <w:rFonts w:ascii="Trebuchet MS" w:hAnsi="Trebuchet MS"/>
          <w:caps/>
          <w:smallCaps w:val="0"/>
          <w:szCs w:val="32"/>
        </w:rPr>
        <w:t>ehrSTUNDEN</w:t>
      </w:r>
    </w:p>
    <w:p w14:paraId="4202E143" w14:textId="77777777" w:rsidR="00C4667E" w:rsidRDefault="00C4667E" w:rsidP="00503C07">
      <w:pPr>
        <w:spacing w:line="360" w:lineRule="auto"/>
        <w:rPr>
          <w:rFonts w:ascii="Trebuchet MS" w:hAnsi="Trebuchet MS"/>
          <w:sz w:val="22"/>
          <w:szCs w:val="22"/>
        </w:rPr>
      </w:pPr>
    </w:p>
    <w:p w14:paraId="0388A0BC" w14:textId="77777777" w:rsidR="00503C07" w:rsidRDefault="00503C07" w:rsidP="00503C07">
      <w:pPr>
        <w:spacing w:line="360" w:lineRule="auto"/>
        <w:rPr>
          <w:rFonts w:ascii="Trebuchet MS" w:hAnsi="Trebuchet MS"/>
          <w:sz w:val="22"/>
          <w:szCs w:val="22"/>
        </w:rPr>
      </w:pPr>
    </w:p>
    <w:p w14:paraId="2B8AF429" w14:textId="77777777" w:rsidR="00C4667E" w:rsidRPr="00570A86" w:rsidRDefault="00C04E72" w:rsidP="00503C07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getroffen</w:t>
      </w:r>
      <w:r w:rsidR="00C4667E">
        <w:rPr>
          <w:rFonts w:ascii="Trebuchet MS" w:hAnsi="Trebuchet MS"/>
          <w:sz w:val="22"/>
        </w:rPr>
        <w:t>:</w:t>
      </w:r>
    </w:p>
    <w:p w14:paraId="0CC594A7" w14:textId="77777777" w:rsidR="00EB02BD" w:rsidRDefault="00EB02BD" w:rsidP="00503C07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12E47049" w14:textId="77777777" w:rsidR="005B3251" w:rsidRDefault="005B3251" w:rsidP="00503C07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60B45B09" w14:textId="77777777" w:rsidR="00503C07" w:rsidRDefault="00937E5E" w:rsidP="00503C07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Mehrarbeit wird gem. § 19</w:t>
      </w:r>
      <w:r w:rsidR="000D0528">
        <w:rPr>
          <w:rFonts w:ascii="Trebuchet MS" w:hAnsi="Trebuchet MS" w:cs="Trebuchet MS"/>
          <w:sz w:val="22"/>
          <w:szCs w:val="22"/>
        </w:rPr>
        <w:t>d</w:t>
      </w:r>
      <w:r>
        <w:rPr>
          <w:rFonts w:ascii="Trebuchet MS" w:hAnsi="Trebuchet MS" w:cs="Trebuchet MS"/>
          <w:sz w:val="22"/>
          <w:szCs w:val="22"/>
        </w:rPr>
        <w:t xml:space="preserve"> Abs. 3b Z 1 Arbeitszeitgesetz mit Zeitausgleich im Dreimonatszeitr</w:t>
      </w:r>
      <w:r w:rsidR="00503C07">
        <w:rPr>
          <w:rFonts w:ascii="Trebuchet MS" w:hAnsi="Trebuchet MS" w:cs="Trebuchet MS"/>
          <w:sz w:val="22"/>
          <w:szCs w:val="22"/>
        </w:rPr>
        <w:t>aum im Verhältnis 1:1 vergütet.</w:t>
      </w:r>
    </w:p>
    <w:p w14:paraId="02156328" w14:textId="77777777" w:rsidR="00503C07" w:rsidRDefault="00503C07" w:rsidP="00503C07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</w:p>
    <w:p w14:paraId="0989A4D1" w14:textId="77777777" w:rsidR="00900EEB" w:rsidRDefault="00937E5E" w:rsidP="00503C07">
      <w:pPr>
        <w:tabs>
          <w:tab w:val="left" w:pos="1418"/>
          <w:tab w:val="left" w:pos="1701"/>
        </w:tabs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Vorrangig werden zuschlagspflichtige Mehrarbeitsstunden ausgeglichen, nachrangig zuschlagsfreie Mehrarbeitsstunden.</w:t>
      </w:r>
    </w:p>
    <w:p w14:paraId="00848AA6" w14:textId="77777777" w:rsidR="00B81AD8" w:rsidRDefault="00B81AD8" w:rsidP="00503C07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sz w:val="22"/>
          <w:szCs w:val="22"/>
        </w:rPr>
      </w:pPr>
    </w:p>
    <w:p w14:paraId="77C7A68F" w14:textId="77777777" w:rsidR="005C09E5" w:rsidRDefault="005C09E5" w:rsidP="00503C07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414DA999" w14:textId="77777777" w:rsidR="008F5C39" w:rsidRPr="00570A86" w:rsidRDefault="008F5C39" w:rsidP="00503C07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4525E" w:rsidRPr="00570A86" w14:paraId="6348CC8C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5B703569" w14:textId="77777777" w:rsidR="00C4525E" w:rsidRPr="00570A86" w:rsidRDefault="00C4525E" w:rsidP="00503C0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7ABDED62" w14:textId="77777777" w:rsidR="00C4525E" w:rsidRPr="00570A86" w:rsidRDefault="00C4525E" w:rsidP="00503C0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C4525E" w:rsidRPr="00570A86" w14:paraId="60722BA7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7ADC121D" w14:textId="77777777" w:rsidR="00C4525E" w:rsidRPr="00570A86" w:rsidRDefault="00C4525E" w:rsidP="00503C07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67AFDB05" w14:textId="77777777" w:rsidR="00C4525E" w:rsidRPr="00570A86" w:rsidRDefault="00C4525E" w:rsidP="00503C07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17018188" w14:textId="77777777" w:rsidR="00B81AD8" w:rsidRDefault="00B81AD8" w:rsidP="00503C07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p w14:paraId="2FD30C68" w14:textId="77777777" w:rsidR="00B81AD8" w:rsidRDefault="00B81AD8" w:rsidP="00503C07">
      <w:pPr>
        <w:spacing w:line="360" w:lineRule="auto"/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B81AD8" w:rsidRPr="00570A86" w14:paraId="17116CCC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4E8FCEFE" w14:textId="77777777" w:rsidR="00B81AD8" w:rsidRPr="00570A86" w:rsidRDefault="00B81AD8" w:rsidP="00503C0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7E04BE9C" w14:textId="77777777" w:rsidR="00B81AD8" w:rsidRPr="00570A86" w:rsidRDefault="00B81AD8" w:rsidP="00503C07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B81AD8" w:rsidRPr="00570A86" w14:paraId="1068EB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128786FC" w14:textId="77777777" w:rsidR="00B81AD8" w:rsidRPr="00570A86" w:rsidRDefault="00B81AD8" w:rsidP="00503C07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14:paraId="74521FDA" w14:textId="77777777" w:rsidR="00B81AD8" w:rsidRPr="00570A86" w:rsidRDefault="00B81AD8" w:rsidP="00503C07">
            <w:pPr>
              <w:spacing w:line="360" w:lineRule="auto"/>
              <w:ind w:right="-70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14:paraId="0D9CD1C7" w14:textId="77777777" w:rsidR="00B81AD8" w:rsidRPr="00570A86" w:rsidRDefault="00B81AD8" w:rsidP="00503C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14:paraId="54288234" w14:textId="77777777" w:rsidR="00B81AD8" w:rsidRPr="00570A86" w:rsidRDefault="00B81AD8" w:rsidP="00503C07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14:paraId="3117E699" w14:textId="77777777" w:rsidR="00B81AD8" w:rsidRPr="00570A86" w:rsidRDefault="00B81AD8" w:rsidP="00503C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14:paraId="7CF65006" w14:textId="77777777" w:rsidR="00B81AD8" w:rsidRPr="00570A86" w:rsidRDefault="00B81AD8" w:rsidP="00503C07">
            <w:pPr>
              <w:pStyle w:val="Ttulo3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14:paraId="241492B2" w14:textId="77777777" w:rsidR="00B81AD8" w:rsidRPr="001F4314" w:rsidRDefault="00B81AD8" w:rsidP="00503C07">
      <w:pPr>
        <w:spacing w:line="360" w:lineRule="auto"/>
        <w:rPr>
          <w:rFonts w:ascii="Trebuchet MS" w:hAnsi="Trebuchet MS"/>
          <w:sz w:val="22"/>
          <w:szCs w:val="22"/>
        </w:rPr>
      </w:pPr>
    </w:p>
    <w:sectPr w:rsidR="00B81AD8" w:rsidRPr="001F4314" w:rsidSect="00E1149C">
      <w:headerReference w:type="first" r:id="rId7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27E06" w14:textId="77777777" w:rsidR="006E708D" w:rsidRDefault="006E708D">
      <w:r>
        <w:separator/>
      </w:r>
    </w:p>
  </w:endnote>
  <w:endnote w:type="continuationSeparator" w:id="0">
    <w:p w14:paraId="7B480EA2" w14:textId="77777777" w:rsidR="006E708D" w:rsidRDefault="006E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10DAD" w14:textId="77777777" w:rsidR="006E708D" w:rsidRDefault="006E708D">
      <w:r>
        <w:separator/>
      </w:r>
    </w:p>
  </w:footnote>
  <w:footnote w:type="continuationSeparator" w:id="0">
    <w:p w14:paraId="23CA7AE4" w14:textId="77777777" w:rsidR="006E708D" w:rsidRDefault="006E7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42A12" w14:textId="77777777" w:rsidR="008F5C39" w:rsidRPr="008D4F21" w:rsidRDefault="008F5C39" w:rsidP="008F5C39">
    <w:pPr>
      <w:pStyle w:val="Encabezado"/>
      <w:ind w:right="360"/>
      <w:rPr>
        <w:rFonts w:ascii="Trebuchet MS" w:hAnsi="Trebuchet MS"/>
        <w:b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Änderung des Arbeitsvertrages</w:t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Zeitausgleich/Mehrarbeit</w:t>
    </w:r>
  </w:p>
  <w:p w14:paraId="371EB341" w14:textId="77777777" w:rsidR="008F5C39" w:rsidRDefault="008F5C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5202"/>
    <w:multiLevelType w:val="hybridMultilevel"/>
    <w:tmpl w:val="B94C41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625B1A9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106AE"/>
    <w:rsid w:val="00017697"/>
    <w:rsid w:val="0005120C"/>
    <w:rsid w:val="00065B0D"/>
    <w:rsid w:val="00081907"/>
    <w:rsid w:val="000971F3"/>
    <w:rsid w:val="000D0528"/>
    <w:rsid w:val="000D5988"/>
    <w:rsid w:val="000E3332"/>
    <w:rsid w:val="00100024"/>
    <w:rsid w:val="001013EF"/>
    <w:rsid w:val="00126139"/>
    <w:rsid w:val="001436E6"/>
    <w:rsid w:val="00173E7F"/>
    <w:rsid w:val="0017706C"/>
    <w:rsid w:val="00183DED"/>
    <w:rsid w:val="001B3EBE"/>
    <w:rsid w:val="001B689B"/>
    <w:rsid w:val="001F4314"/>
    <w:rsid w:val="0023624A"/>
    <w:rsid w:val="00261A16"/>
    <w:rsid w:val="00266102"/>
    <w:rsid w:val="002D3608"/>
    <w:rsid w:val="002D3CFB"/>
    <w:rsid w:val="002E0F4F"/>
    <w:rsid w:val="002E215F"/>
    <w:rsid w:val="002E31A1"/>
    <w:rsid w:val="00340BB2"/>
    <w:rsid w:val="00350E6D"/>
    <w:rsid w:val="00416C10"/>
    <w:rsid w:val="004266C0"/>
    <w:rsid w:val="00435257"/>
    <w:rsid w:val="004425DB"/>
    <w:rsid w:val="00453F9A"/>
    <w:rsid w:val="0046415A"/>
    <w:rsid w:val="00474515"/>
    <w:rsid w:val="00482C2B"/>
    <w:rsid w:val="00492756"/>
    <w:rsid w:val="004B796E"/>
    <w:rsid w:val="004C4BF6"/>
    <w:rsid w:val="004C5BCF"/>
    <w:rsid w:val="004E3733"/>
    <w:rsid w:val="004E5676"/>
    <w:rsid w:val="00503C07"/>
    <w:rsid w:val="00520504"/>
    <w:rsid w:val="00520913"/>
    <w:rsid w:val="00521453"/>
    <w:rsid w:val="0053035C"/>
    <w:rsid w:val="005335DC"/>
    <w:rsid w:val="00551740"/>
    <w:rsid w:val="00570A86"/>
    <w:rsid w:val="005937EC"/>
    <w:rsid w:val="005B3251"/>
    <w:rsid w:val="005C09E5"/>
    <w:rsid w:val="005E741E"/>
    <w:rsid w:val="00642D1A"/>
    <w:rsid w:val="006454F8"/>
    <w:rsid w:val="00647A16"/>
    <w:rsid w:val="0067436C"/>
    <w:rsid w:val="0068588E"/>
    <w:rsid w:val="00696DFF"/>
    <w:rsid w:val="006B0391"/>
    <w:rsid w:val="006C3F76"/>
    <w:rsid w:val="006D1F0F"/>
    <w:rsid w:val="006E708D"/>
    <w:rsid w:val="00723913"/>
    <w:rsid w:val="007524C3"/>
    <w:rsid w:val="007635F4"/>
    <w:rsid w:val="007C37DF"/>
    <w:rsid w:val="007E5515"/>
    <w:rsid w:val="00824DC5"/>
    <w:rsid w:val="008374E2"/>
    <w:rsid w:val="008476AE"/>
    <w:rsid w:val="008805D6"/>
    <w:rsid w:val="008807D6"/>
    <w:rsid w:val="00881FFF"/>
    <w:rsid w:val="008B0042"/>
    <w:rsid w:val="008E0DEE"/>
    <w:rsid w:val="008F5C39"/>
    <w:rsid w:val="00900EEB"/>
    <w:rsid w:val="00921B05"/>
    <w:rsid w:val="0092467E"/>
    <w:rsid w:val="009304B4"/>
    <w:rsid w:val="00937E5E"/>
    <w:rsid w:val="009426DB"/>
    <w:rsid w:val="009A2B2D"/>
    <w:rsid w:val="009B236C"/>
    <w:rsid w:val="009B6506"/>
    <w:rsid w:val="009D1507"/>
    <w:rsid w:val="009D4855"/>
    <w:rsid w:val="00A20EC4"/>
    <w:rsid w:val="00A27419"/>
    <w:rsid w:val="00A43918"/>
    <w:rsid w:val="00A631CD"/>
    <w:rsid w:val="00A9306D"/>
    <w:rsid w:val="00AB0AEF"/>
    <w:rsid w:val="00AB1193"/>
    <w:rsid w:val="00AD3CBB"/>
    <w:rsid w:val="00AE7C4D"/>
    <w:rsid w:val="00B12D17"/>
    <w:rsid w:val="00B13909"/>
    <w:rsid w:val="00B37BC7"/>
    <w:rsid w:val="00B81AD8"/>
    <w:rsid w:val="00B849F6"/>
    <w:rsid w:val="00B913CE"/>
    <w:rsid w:val="00BA1D95"/>
    <w:rsid w:val="00BC67BE"/>
    <w:rsid w:val="00BF0709"/>
    <w:rsid w:val="00C04E72"/>
    <w:rsid w:val="00C052D4"/>
    <w:rsid w:val="00C10535"/>
    <w:rsid w:val="00C27C18"/>
    <w:rsid w:val="00C32CFA"/>
    <w:rsid w:val="00C4525E"/>
    <w:rsid w:val="00C4667E"/>
    <w:rsid w:val="00C94432"/>
    <w:rsid w:val="00CB6752"/>
    <w:rsid w:val="00CD1A3E"/>
    <w:rsid w:val="00D035CD"/>
    <w:rsid w:val="00D12214"/>
    <w:rsid w:val="00D14AA6"/>
    <w:rsid w:val="00D20C4C"/>
    <w:rsid w:val="00D336C5"/>
    <w:rsid w:val="00D6762A"/>
    <w:rsid w:val="00D801AE"/>
    <w:rsid w:val="00D87A2F"/>
    <w:rsid w:val="00DA06E4"/>
    <w:rsid w:val="00DC082B"/>
    <w:rsid w:val="00E1149C"/>
    <w:rsid w:val="00E24FC8"/>
    <w:rsid w:val="00E45D11"/>
    <w:rsid w:val="00E827CA"/>
    <w:rsid w:val="00E839E8"/>
    <w:rsid w:val="00EA4237"/>
    <w:rsid w:val="00EB02BD"/>
    <w:rsid w:val="00EB5F60"/>
    <w:rsid w:val="00F43F1F"/>
    <w:rsid w:val="00F6153A"/>
    <w:rsid w:val="00F64B2E"/>
    <w:rsid w:val="00F8613D"/>
    <w:rsid w:val="00F963F6"/>
    <w:rsid w:val="00FB5C8B"/>
    <w:rsid w:val="00FC1FCB"/>
    <w:rsid w:val="00FE157E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34750"/>
  <w15:chartTrackingRefBased/>
  <w15:docId w15:val="{32C30A4E-5E15-4B49-9750-0702FBA0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9B6506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9B6506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9B6506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4E5676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2008-02-28T15:40:00Z</cp:lastPrinted>
  <dcterms:created xsi:type="dcterms:W3CDTF">2020-09-22T09:02:00Z</dcterms:created>
  <dcterms:modified xsi:type="dcterms:W3CDTF">2020-09-22T09:02:00Z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1512298521</vt:i4>
  </property>
  <property fmtid="{D5CDD505-2E9C-101B-9397-08002B2CF9AE}" pid="3" name="_EmailSubject">
    <vt:lpwstr>Musterdatenbank</vt:lpwstr>
  </property>
  <property fmtid="{D5CDD505-2E9C-101B-9397-08002B2CF9AE}" pid="4" name="_AuthorEmail">
    <vt:lpwstr>Peter.Maska@wkw.at</vt:lpwstr>
  </property>
  <property fmtid="{D5CDD505-2E9C-101B-9397-08002B2CF9AE}" pid="5" name="_AuthorEmailDisplayName">
    <vt:lpwstr>Maska, P. (WKW/SOZPOL)</vt:lpwstr>
  </property>
  <property fmtid="{D5CDD505-2E9C-101B-9397-08002B2CF9AE}" pid="6" name="_ReviewingToolsShownOnce">
    <vt:lpwstr/>
  </property>
</Properties>
</file>