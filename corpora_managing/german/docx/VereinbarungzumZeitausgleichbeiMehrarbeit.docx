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FF676" w14:textId="77777777" w:rsidR="00D336C5" w:rsidRPr="00D336C5" w:rsidRDefault="00D336C5">
      <w:pPr>
        <w:rPr>
          <w:rFonts w:ascii="Trebuchet MS" w:hAnsi="Trebuchet MS"/>
          <w:sz w:val="22"/>
          <w:szCs w:val="22"/>
        </w:rPr>
      </w:pPr>
      <w:r w:rsidRPr="00D336C5">
        <w:rPr>
          <w:rFonts w:ascii="Trebuchet MS" w:hAnsi="Trebuchet MS"/>
          <w:sz w:val="22"/>
          <w:szCs w:val="22"/>
        </w:rPr>
        <w:t>Zwischen der</w:t>
      </w:r>
    </w:p>
    <w:p w14:paraId="18EEFC5D" w14:textId="77777777" w:rsidR="00D336C5" w:rsidRDefault="00D336C5"/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7143DC63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23543A0D" w14:textId="77777777" w:rsidR="00C4525E" w:rsidRPr="00570A86" w:rsidRDefault="00C4525E" w:rsidP="00D336C5">
            <w:pPr>
              <w:tabs>
                <w:tab w:val="left" w:pos="0"/>
                <w:tab w:val="left" w:leader="dot" w:pos="9072"/>
              </w:tabs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</w:t>
            </w:r>
            <w:r w:rsidR="00D336C5">
              <w:rPr>
                <w:rFonts w:ascii="Trebuchet MS" w:hAnsi="Trebuchet MS"/>
                <w:b/>
                <w:sz w:val="22"/>
              </w:rPr>
              <w:t>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............</w:t>
            </w:r>
          </w:p>
        </w:tc>
      </w:tr>
    </w:tbl>
    <w:p w14:paraId="536AAFBC" w14:textId="77777777" w:rsidR="00C4525E" w:rsidRPr="00570A86" w:rsidRDefault="00C4525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>(im Folgenden Arbeitgeber genannt)</w:t>
      </w:r>
    </w:p>
    <w:p w14:paraId="3EE49D2F" w14:textId="77777777" w:rsidR="00D336C5" w:rsidRDefault="00D336C5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p w14:paraId="636EDE67" w14:textId="77777777" w:rsidR="00C4525E" w:rsidRDefault="00C4525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 w:rsidRPr="00570A86">
        <w:rPr>
          <w:rFonts w:ascii="Trebuchet MS" w:hAnsi="Trebuchet MS"/>
          <w:sz w:val="22"/>
        </w:rPr>
        <w:t>und</w:t>
      </w:r>
    </w:p>
    <w:p w14:paraId="2F56F674" w14:textId="77777777" w:rsidR="00D336C5" w:rsidRPr="00570A86" w:rsidRDefault="00D336C5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565FD732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36397C3C" w14:textId="77777777" w:rsidR="00C4525E" w:rsidRPr="00570A86" w:rsidRDefault="00C4525E" w:rsidP="00D336C5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35CF8B5B" w14:textId="77777777" w:rsidR="00C4525E" w:rsidRPr="00570A86" w:rsidRDefault="00C4667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 xml:space="preserve">(im Folgenden Arbeitnehmer </w:t>
      </w:r>
      <w:r w:rsidR="00C4525E" w:rsidRPr="00570A86">
        <w:rPr>
          <w:rFonts w:ascii="Trebuchet MS" w:hAnsi="Trebuchet MS"/>
          <w:sz w:val="16"/>
        </w:rPr>
        <w:t>genannt)</w:t>
      </w:r>
    </w:p>
    <w:p w14:paraId="7621F500" w14:textId="77777777" w:rsidR="00D336C5" w:rsidRDefault="00D336C5" w:rsidP="00D336C5">
      <w:pPr>
        <w:rPr>
          <w:rFonts w:ascii="Trebuchet MS" w:hAnsi="Trebuchet MS"/>
          <w:sz w:val="22"/>
          <w:szCs w:val="22"/>
        </w:rPr>
      </w:pPr>
    </w:p>
    <w:p w14:paraId="0FC10421" w14:textId="77777777" w:rsidR="00C4667E" w:rsidRPr="00C318F5" w:rsidRDefault="00C4667E" w:rsidP="00D336C5">
      <w:pPr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>wird folgende</w:t>
      </w:r>
    </w:p>
    <w:p w14:paraId="7AC814AA" w14:textId="77777777" w:rsidR="00C4667E" w:rsidRDefault="00C4667E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68CDC42D" w14:textId="77777777" w:rsidR="00B81AD8" w:rsidRDefault="00B81AD8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38EBED75" w14:textId="77777777" w:rsidR="00881FFF" w:rsidRDefault="00881FFF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4E0165B0" w14:textId="77777777" w:rsidR="00C4667E" w:rsidRPr="00D95CD9" w:rsidRDefault="00EB02BD" w:rsidP="00D336C5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Vereinbarung</w:t>
      </w:r>
      <w:r w:rsidR="00696DFF">
        <w:rPr>
          <w:rFonts w:ascii="Trebuchet MS" w:hAnsi="Trebuchet MS"/>
          <w:caps/>
          <w:smallCaps w:val="0"/>
          <w:szCs w:val="32"/>
        </w:rPr>
        <w:t xml:space="preserve"> zum zeitausgleich bei Mehrarbeit</w:t>
      </w:r>
    </w:p>
    <w:p w14:paraId="26A6F605" w14:textId="77777777" w:rsidR="00C4667E" w:rsidRDefault="00C4667E" w:rsidP="00D336C5">
      <w:pPr>
        <w:rPr>
          <w:rFonts w:ascii="Trebuchet MS" w:hAnsi="Trebuchet MS"/>
          <w:sz w:val="22"/>
          <w:szCs w:val="22"/>
        </w:rPr>
      </w:pPr>
    </w:p>
    <w:p w14:paraId="6E38D290" w14:textId="77777777" w:rsidR="00881FFF" w:rsidRDefault="00881FFF" w:rsidP="00D336C5">
      <w:pPr>
        <w:rPr>
          <w:rFonts w:ascii="Trebuchet MS" w:hAnsi="Trebuchet MS"/>
          <w:sz w:val="22"/>
          <w:szCs w:val="22"/>
        </w:rPr>
      </w:pPr>
    </w:p>
    <w:p w14:paraId="14F2D9B9" w14:textId="77777777" w:rsidR="00B81AD8" w:rsidRDefault="00B81AD8" w:rsidP="00D336C5">
      <w:pPr>
        <w:rPr>
          <w:rFonts w:ascii="Trebuchet MS" w:hAnsi="Trebuchet MS"/>
          <w:sz w:val="22"/>
          <w:szCs w:val="22"/>
        </w:rPr>
      </w:pPr>
    </w:p>
    <w:p w14:paraId="439747FA" w14:textId="77777777" w:rsidR="00C4667E" w:rsidRPr="00570A86" w:rsidRDefault="00C04E72" w:rsidP="009A4A2B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getroffen</w:t>
      </w:r>
      <w:r w:rsidR="00C4667E">
        <w:rPr>
          <w:rFonts w:ascii="Trebuchet MS" w:hAnsi="Trebuchet MS"/>
          <w:sz w:val="22"/>
        </w:rPr>
        <w:t>:</w:t>
      </w:r>
    </w:p>
    <w:p w14:paraId="1DB11D63" w14:textId="77777777" w:rsidR="00DC082B" w:rsidRDefault="00DC082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2EC11118" w14:textId="77777777" w:rsidR="00EB02BD" w:rsidRDefault="00EB02BD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3FB98D0D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Abweichend vom Kalendervierteljahr </w:t>
      </w:r>
      <w:r w:rsidR="00C27C18">
        <w:rPr>
          <w:rFonts w:ascii="Trebuchet MS" w:hAnsi="Trebuchet MS" w:cs="Trebuchet MS"/>
          <w:sz w:val="22"/>
          <w:szCs w:val="22"/>
        </w:rPr>
        <w:t xml:space="preserve">werden die </w:t>
      </w:r>
      <w:r w:rsidR="00492756">
        <w:rPr>
          <w:rFonts w:ascii="Trebuchet MS" w:hAnsi="Trebuchet MS" w:cs="Trebuchet MS"/>
          <w:sz w:val="22"/>
          <w:szCs w:val="22"/>
        </w:rPr>
        <w:t xml:space="preserve">dreimonatigen </w:t>
      </w:r>
      <w:r w:rsidR="00C27C18">
        <w:rPr>
          <w:rFonts w:ascii="Trebuchet MS" w:hAnsi="Trebuchet MS" w:cs="Trebuchet MS"/>
          <w:sz w:val="22"/>
          <w:szCs w:val="22"/>
        </w:rPr>
        <w:t xml:space="preserve">Zeiträume, in denen </w:t>
      </w:r>
      <w:r>
        <w:rPr>
          <w:rFonts w:ascii="Trebuchet MS" w:hAnsi="Trebuchet MS" w:cs="Trebuchet MS"/>
          <w:sz w:val="22"/>
          <w:szCs w:val="22"/>
        </w:rPr>
        <w:t>angefallene Mehrarbeit durch Zeitausgle</w:t>
      </w:r>
      <w:r w:rsidR="00C27C18">
        <w:rPr>
          <w:rFonts w:ascii="Trebuchet MS" w:hAnsi="Trebuchet MS" w:cs="Trebuchet MS"/>
          <w:sz w:val="22"/>
          <w:szCs w:val="22"/>
        </w:rPr>
        <w:t xml:space="preserve">ich 1:1 ausgeglichen werden </w:t>
      </w:r>
      <w:r w:rsidR="00D87A2F">
        <w:rPr>
          <w:rFonts w:ascii="Trebuchet MS" w:hAnsi="Trebuchet MS" w:cs="Trebuchet MS"/>
          <w:sz w:val="22"/>
          <w:szCs w:val="22"/>
        </w:rPr>
        <w:t>kann</w:t>
      </w:r>
      <w:r>
        <w:rPr>
          <w:rFonts w:ascii="Trebuchet MS" w:hAnsi="Trebuchet MS" w:cs="Trebuchet MS"/>
          <w:sz w:val="22"/>
          <w:szCs w:val="22"/>
        </w:rPr>
        <w:t>, folgendermaßen festgelegt:</w:t>
      </w:r>
    </w:p>
    <w:p w14:paraId="4C650290" w14:textId="77777777" w:rsidR="00183DED" w:rsidRDefault="00183DED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5A203C28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21B0AF50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Von.................... bis....................</w:t>
      </w:r>
      <w:r w:rsidR="00EB02BD">
        <w:rPr>
          <w:rFonts w:ascii="Trebuchet MS" w:hAnsi="Trebuchet MS" w:cs="Trebuchet MS"/>
          <w:sz w:val="22"/>
          <w:szCs w:val="22"/>
        </w:rPr>
        <w:t>,</w:t>
      </w:r>
    </w:p>
    <w:p w14:paraId="12424F4E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Von.................... bis....................</w:t>
      </w:r>
      <w:r w:rsidR="00EB02BD">
        <w:rPr>
          <w:rFonts w:ascii="Trebuchet MS" w:hAnsi="Trebuchet MS" w:cs="Trebuchet MS"/>
          <w:sz w:val="22"/>
          <w:szCs w:val="22"/>
        </w:rPr>
        <w:t>,</w:t>
      </w:r>
    </w:p>
    <w:p w14:paraId="14E92281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Von.................... bis....................</w:t>
      </w:r>
      <w:r w:rsidR="00EB02BD">
        <w:rPr>
          <w:rFonts w:ascii="Trebuchet MS" w:hAnsi="Trebuchet MS" w:cs="Trebuchet MS"/>
          <w:sz w:val="22"/>
          <w:szCs w:val="22"/>
        </w:rPr>
        <w:t>,</w:t>
      </w:r>
    </w:p>
    <w:p w14:paraId="4EDD670F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Von.................... bis....................</w:t>
      </w:r>
      <w:r w:rsidR="00AB7AFC">
        <w:rPr>
          <w:rFonts w:ascii="Trebuchet MS" w:hAnsi="Trebuchet MS" w:cs="Trebuchet MS"/>
          <w:sz w:val="22"/>
          <w:szCs w:val="22"/>
        </w:rPr>
        <w:t xml:space="preserve">. </w:t>
      </w:r>
      <w:r>
        <w:rPr>
          <w:rFonts w:ascii="Trebuchet MS" w:hAnsi="Trebuchet MS" w:cs="Trebuchet MS"/>
          <w:sz w:val="22"/>
          <w:szCs w:val="22"/>
        </w:rPr>
        <w:t>eines jeden Kalenderjahre</w:t>
      </w:r>
      <w:r w:rsidR="00EB02BD">
        <w:rPr>
          <w:rFonts w:ascii="Trebuchet MS" w:hAnsi="Trebuchet MS" w:cs="Trebuchet MS"/>
          <w:sz w:val="22"/>
          <w:szCs w:val="22"/>
        </w:rPr>
        <w:t>s.</w:t>
      </w:r>
    </w:p>
    <w:p w14:paraId="1EC78D22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14:paraId="687E0D4B" w14:textId="77777777" w:rsidR="00B81AD8" w:rsidRDefault="00B81AD8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sz w:val="22"/>
          <w:szCs w:val="22"/>
        </w:rPr>
      </w:pPr>
    </w:p>
    <w:p w14:paraId="46D0DC13" w14:textId="77777777" w:rsidR="005C09E5" w:rsidRDefault="005C09E5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559798F9" w14:textId="77777777" w:rsidR="009A4A2B" w:rsidRPr="00570A86" w:rsidRDefault="009A4A2B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4525E" w:rsidRPr="00570A86" w14:paraId="36CDA5B3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33D45AA8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74A69C78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C4525E" w:rsidRPr="00570A86" w14:paraId="025A86CD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0A5A927B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4FB232FA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65F2221D" w14:textId="77777777" w:rsidR="00B81AD8" w:rsidRDefault="00B81AD8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p w14:paraId="1513A2DC" w14:textId="77777777" w:rsidR="00B81AD8" w:rsidRDefault="00B81AD8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p w14:paraId="2D5B80C1" w14:textId="77777777" w:rsidR="005C1A03" w:rsidRDefault="005C1A03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B81AD8" w:rsidRPr="00570A86" w14:paraId="27C51A06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2A6733BF" w14:textId="77777777" w:rsidR="00B81AD8" w:rsidRPr="00570A86" w:rsidRDefault="00B81AD8" w:rsidP="0008190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5438F2BD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B81AD8" w:rsidRPr="00570A86" w14:paraId="76ED45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4F841818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14:paraId="199D283D" w14:textId="77777777" w:rsidR="00B81AD8" w:rsidRPr="00570A86" w:rsidRDefault="00B81AD8" w:rsidP="00081907">
            <w:pPr>
              <w:spacing w:line="360" w:lineRule="auto"/>
              <w:ind w:right="-70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14:paraId="3D1D65A1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14:paraId="2BD0B78B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14:paraId="011E121D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14:paraId="79A98200" w14:textId="77777777" w:rsidR="00B81AD8" w:rsidRPr="00570A86" w:rsidRDefault="00B81AD8" w:rsidP="00081907">
            <w:pPr>
              <w:pStyle w:val="Ttulo3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14:paraId="0788270A" w14:textId="77777777" w:rsidR="00B81AD8" w:rsidRPr="001F4314" w:rsidRDefault="00B81AD8" w:rsidP="00B81AD8">
      <w:pPr>
        <w:rPr>
          <w:rFonts w:ascii="Trebuchet MS" w:hAnsi="Trebuchet MS"/>
          <w:sz w:val="22"/>
          <w:szCs w:val="22"/>
        </w:rPr>
      </w:pPr>
    </w:p>
    <w:sectPr w:rsidR="00B81AD8" w:rsidRPr="001F4314" w:rsidSect="006E1F8A">
      <w:headerReference w:type="first" r:id="rId7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15D16" w14:textId="77777777" w:rsidR="00DC6D1E" w:rsidRDefault="00DC6D1E">
      <w:r>
        <w:separator/>
      </w:r>
    </w:p>
  </w:endnote>
  <w:endnote w:type="continuationSeparator" w:id="0">
    <w:p w14:paraId="38A60CD9" w14:textId="77777777" w:rsidR="00DC6D1E" w:rsidRDefault="00DC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7C090" w14:textId="77777777" w:rsidR="00DC6D1E" w:rsidRDefault="00DC6D1E">
      <w:r>
        <w:separator/>
      </w:r>
    </w:p>
  </w:footnote>
  <w:footnote w:type="continuationSeparator" w:id="0">
    <w:p w14:paraId="7F5EECC5" w14:textId="77777777" w:rsidR="00DC6D1E" w:rsidRDefault="00DC6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8E82" w14:textId="77777777" w:rsidR="004D5A7D" w:rsidRPr="008D4F21" w:rsidRDefault="004D5A7D" w:rsidP="004D5A7D">
    <w:pPr>
      <w:pStyle w:val="Encabezado"/>
      <w:ind w:right="360"/>
      <w:rPr>
        <w:rFonts w:ascii="Trebuchet MS" w:hAnsi="Trebuchet MS"/>
        <w:b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Änderung des Arbeitsvertrages</w:t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Zeitausgleich/Mehrarbeit</w:t>
    </w:r>
  </w:p>
  <w:p w14:paraId="25EED603" w14:textId="77777777" w:rsidR="004D5A7D" w:rsidRDefault="004D5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5202"/>
    <w:multiLevelType w:val="hybridMultilevel"/>
    <w:tmpl w:val="B94C41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625B1A9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106AE"/>
    <w:rsid w:val="00017697"/>
    <w:rsid w:val="0005120C"/>
    <w:rsid w:val="00065B0D"/>
    <w:rsid w:val="00081907"/>
    <w:rsid w:val="000D5988"/>
    <w:rsid w:val="000E3332"/>
    <w:rsid w:val="00100024"/>
    <w:rsid w:val="001013EF"/>
    <w:rsid w:val="00126139"/>
    <w:rsid w:val="001436E6"/>
    <w:rsid w:val="00173E7F"/>
    <w:rsid w:val="0017706C"/>
    <w:rsid w:val="00183DED"/>
    <w:rsid w:val="001B3EBE"/>
    <w:rsid w:val="001F4314"/>
    <w:rsid w:val="002218BC"/>
    <w:rsid w:val="0023624A"/>
    <w:rsid w:val="00261A16"/>
    <w:rsid w:val="00294CF3"/>
    <w:rsid w:val="002D3CFB"/>
    <w:rsid w:val="002E0F4F"/>
    <w:rsid w:val="002E215F"/>
    <w:rsid w:val="002E31A1"/>
    <w:rsid w:val="00340BB2"/>
    <w:rsid w:val="00350E6D"/>
    <w:rsid w:val="00416C10"/>
    <w:rsid w:val="004266C0"/>
    <w:rsid w:val="004425DB"/>
    <w:rsid w:val="00453F9A"/>
    <w:rsid w:val="0046415A"/>
    <w:rsid w:val="004739D0"/>
    <w:rsid w:val="00482C2B"/>
    <w:rsid w:val="00492756"/>
    <w:rsid w:val="004B796E"/>
    <w:rsid w:val="004C4BF6"/>
    <w:rsid w:val="004C5BCF"/>
    <w:rsid w:val="004D5A7D"/>
    <w:rsid w:val="004E3733"/>
    <w:rsid w:val="004F54B8"/>
    <w:rsid w:val="005002C3"/>
    <w:rsid w:val="00520504"/>
    <w:rsid w:val="00520913"/>
    <w:rsid w:val="00521453"/>
    <w:rsid w:val="0053035C"/>
    <w:rsid w:val="005335DC"/>
    <w:rsid w:val="00551740"/>
    <w:rsid w:val="00570A86"/>
    <w:rsid w:val="005937EC"/>
    <w:rsid w:val="005C09E5"/>
    <w:rsid w:val="005C1A03"/>
    <w:rsid w:val="005E741E"/>
    <w:rsid w:val="00642D1A"/>
    <w:rsid w:val="006454F8"/>
    <w:rsid w:val="00647A16"/>
    <w:rsid w:val="0067436C"/>
    <w:rsid w:val="0068588E"/>
    <w:rsid w:val="00696DFF"/>
    <w:rsid w:val="006B0391"/>
    <w:rsid w:val="006B33D5"/>
    <w:rsid w:val="006C3F76"/>
    <w:rsid w:val="006D1F0F"/>
    <w:rsid w:val="006E1F8A"/>
    <w:rsid w:val="00723913"/>
    <w:rsid w:val="007524C3"/>
    <w:rsid w:val="007635F4"/>
    <w:rsid w:val="007D4128"/>
    <w:rsid w:val="007E5515"/>
    <w:rsid w:val="00824DC5"/>
    <w:rsid w:val="008374E2"/>
    <w:rsid w:val="008476AE"/>
    <w:rsid w:val="008805D6"/>
    <w:rsid w:val="008807D6"/>
    <w:rsid w:val="00881FFF"/>
    <w:rsid w:val="008B0042"/>
    <w:rsid w:val="008E0DEE"/>
    <w:rsid w:val="00900EEB"/>
    <w:rsid w:val="00921B05"/>
    <w:rsid w:val="0092467E"/>
    <w:rsid w:val="009304B4"/>
    <w:rsid w:val="009426DB"/>
    <w:rsid w:val="009848E0"/>
    <w:rsid w:val="009A2B2D"/>
    <w:rsid w:val="009A4A2B"/>
    <w:rsid w:val="009B236C"/>
    <w:rsid w:val="009D1507"/>
    <w:rsid w:val="00A20EC4"/>
    <w:rsid w:val="00A27419"/>
    <w:rsid w:val="00A43918"/>
    <w:rsid w:val="00A62388"/>
    <w:rsid w:val="00A631CD"/>
    <w:rsid w:val="00A9306D"/>
    <w:rsid w:val="00AB0AEF"/>
    <w:rsid w:val="00AB1193"/>
    <w:rsid w:val="00AB7AFC"/>
    <w:rsid w:val="00AD3CBB"/>
    <w:rsid w:val="00AE7C4D"/>
    <w:rsid w:val="00B12D17"/>
    <w:rsid w:val="00B13909"/>
    <w:rsid w:val="00B37BC7"/>
    <w:rsid w:val="00B74905"/>
    <w:rsid w:val="00B81AD8"/>
    <w:rsid w:val="00B913CE"/>
    <w:rsid w:val="00BA1D95"/>
    <w:rsid w:val="00BC67BE"/>
    <w:rsid w:val="00BF0709"/>
    <w:rsid w:val="00BF75BF"/>
    <w:rsid w:val="00C04E72"/>
    <w:rsid w:val="00C052D4"/>
    <w:rsid w:val="00C10535"/>
    <w:rsid w:val="00C27C18"/>
    <w:rsid w:val="00C32CFA"/>
    <w:rsid w:val="00C4525E"/>
    <w:rsid w:val="00C4667E"/>
    <w:rsid w:val="00C94432"/>
    <w:rsid w:val="00CB6752"/>
    <w:rsid w:val="00CD1A3E"/>
    <w:rsid w:val="00D12214"/>
    <w:rsid w:val="00D20C4C"/>
    <w:rsid w:val="00D336C5"/>
    <w:rsid w:val="00D572C7"/>
    <w:rsid w:val="00D6762A"/>
    <w:rsid w:val="00D801AE"/>
    <w:rsid w:val="00D87A2F"/>
    <w:rsid w:val="00DA06E4"/>
    <w:rsid w:val="00DC082B"/>
    <w:rsid w:val="00DC6D1E"/>
    <w:rsid w:val="00E24FC8"/>
    <w:rsid w:val="00E827CA"/>
    <w:rsid w:val="00E839E8"/>
    <w:rsid w:val="00E93BEF"/>
    <w:rsid w:val="00EA4237"/>
    <w:rsid w:val="00EB02BD"/>
    <w:rsid w:val="00EB5F60"/>
    <w:rsid w:val="00F43F1F"/>
    <w:rsid w:val="00F6153A"/>
    <w:rsid w:val="00FB5C8B"/>
    <w:rsid w:val="00FC1FCB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9A7E3"/>
  <w15:chartTrackingRefBased/>
  <w15:docId w15:val="{0B396B26-26C5-A54C-9406-2AF46434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E93BEF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E93BEF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E93BEF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B33D5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2007-12-19T13:03:00Z</cp:lastPrinted>
  <dcterms:created xsi:type="dcterms:W3CDTF">2020-09-22T09:06:00Z</dcterms:created>
  <dcterms:modified xsi:type="dcterms:W3CDTF">2020-09-22T09:06:00Z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1512298521</vt:i4>
  </property>
  <property fmtid="{D5CDD505-2E9C-101B-9397-08002B2CF9AE}" pid="3" name="_EmailSubject">
    <vt:lpwstr>Musterdatenbank</vt:lpwstr>
  </property>
  <property fmtid="{D5CDD505-2E9C-101B-9397-08002B2CF9AE}" pid="4" name="_AuthorEmail">
    <vt:lpwstr>Peter.Maska@wkw.at</vt:lpwstr>
  </property>
  <property fmtid="{D5CDD505-2E9C-101B-9397-08002B2CF9AE}" pid="5" name="_AuthorEmailDisplayName">
    <vt:lpwstr>Maska, P. (WKW/SOZPOL)</vt:lpwstr>
  </property>
  <property fmtid="{D5CDD505-2E9C-101B-9397-08002B2CF9AE}" pid="6" name="_ReviewingToolsShownOnce">
    <vt:lpwstr/>
  </property>
</Properties>
</file>