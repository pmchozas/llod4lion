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42D7" w14:textId="77777777" w:rsidR="00D336C5" w:rsidRPr="00D336C5" w:rsidRDefault="00D336C5">
      <w:pPr>
        <w:rPr>
          <w:rFonts w:ascii="Trebuchet MS" w:hAnsi="Trebuchet MS"/>
          <w:sz w:val="22"/>
          <w:szCs w:val="22"/>
        </w:rPr>
      </w:pPr>
      <w:r w:rsidRPr="00D336C5">
        <w:rPr>
          <w:rFonts w:ascii="Trebuchet MS" w:hAnsi="Trebuchet MS"/>
          <w:sz w:val="22"/>
          <w:szCs w:val="22"/>
        </w:rPr>
        <w:t>Zwischen der</w:t>
      </w:r>
    </w:p>
    <w:p w14:paraId="0B9EFE03" w14:textId="77777777" w:rsidR="00D336C5" w:rsidRDefault="00D336C5"/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65EBA837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6D836CA3" w14:textId="77777777" w:rsidR="00C4525E" w:rsidRPr="00570A86" w:rsidRDefault="00C4525E" w:rsidP="00D336C5">
            <w:pPr>
              <w:tabs>
                <w:tab w:val="left" w:pos="0"/>
                <w:tab w:val="left" w:leader="dot" w:pos="9072"/>
              </w:tabs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</w:t>
            </w:r>
            <w:r w:rsidR="00D336C5">
              <w:rPr>
                <w:rFonts w:ascii="Trebuchet MS" w:hAnsi="Trebuchet MS"/>
                <w:b/>
                <w:sz w:val="22"/>
              </w:rPr>
              <w:t>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............</w:t>
            </w:r>
          </w:p>
        </w:tc>
      </w:tr>
    </w:tbl>
    <w:p w14:paraId="1CA141B1" w14:textId="77777777" w:rsidR="00C4525E" w:rsidRPr="00570A86" w:rsidRDefault="00C4525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>(im Folgenden Arbeitgeber genannt)</w:t>
      </w:r>
    </w:p>
    <w:p w14:paraId="7161D281" w14:textId="77777777" w:rsidR="00D336C5" w:rsidRDefault="00D336C5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p w14:paraId="50D58956" w14:textId="77777777" w:rsidR="00C4525E" w:rsidRDefault="00C4525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 w:rsidRPr="00570A86">
        <w:rPr>
          <w:rFonts w:ascii="Trebuchet MS" w:hAnsi="Trebuchet MS"/>
          <w:sz w:val="22"/>
        </w:rPr>
        <w:t>und</w:t>
      </w:r>
    </w:p>
    <w:p w14:paraId="2B02866E" w14:textId="77777777" w:rsidR="00D336C5" w:rsidRPr="00570A86" w:rsidRDefault="00D336C5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67752E05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1AEBE9CD" w14:textId="77777777" w:rsidR="00C4525E" w:rsidRPr="00570A86" w:rsidRDefault="00C4525E" w:rsidP="00D336C5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157359C6" w14:textId="77777777" w:rsidR="00C4525E" w:rsidRPr="00570A86" w:rsidRDefault="00C4667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 xml:space="preserve">(im Folgenden Arbeitnehmer </w:t>
      </w:r>
      <w:r w:rsidR="00C4525E" w:rsidRPr="00570A86">
        <w:rPr>
          <w:rFonts w:ascii="Trebuchet MS" w:hAnsi="Trebuchet MS"/>
          <w:sz w:val="16"/>
        </w:rPr>
        <w:t>genannt)</w:t>
      </w:r>
    </w:p>
    <w:p w14:paraId="0547C03F" w14:textId="77777777" w:rsidR="00D336C5" w:rsidRDefault="00D336C5" w:rsidP="00D336C5">
      <w:pPr>
        <w:rPr>
          <w:rFonts w:ascii="Trebuchet MS" w:hAnsi="Trebuchet MS"/>
          <w:sz w:val="22"/>
          <w:szCs w:val="22"/>
        </w:rPr>
      </w:pPr>
    </w:p>
    <w:p w14:paraId="2CA6F705" w14:textId="77777777" w:rsidR="00C4667E" w:rsidRPr="00C318F5" w:rsidRDefault="00C4667E" w:rsidP="00D336C5">
      <w:pPr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>wird folgende</w:t>
      </w:r>
    </w:p>
    <w:p w14:paraId="1C5F5542" w14:textId="77777777" w:rsidR="00C4667E" w:rsidRDefault="00C4667E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105681AC" w14:textId="77777777" w:rsidR="00B81AD8" w:rsidRDefault="00B81AD8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61B95BE7" w14:textId="77777777" w:rsidR="00881FFF" w:rsidRDefault="00881FFF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1F07A481" w14:textId="77777777" w:rsidR="00C4667E" w:rsidRPr="00D95CD9" w:rsidRDefault="00EB02BD" w:rsidP="00D336C5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Vereinbarung</w:t>
      </w:r>
      <w:r w:rsidR="00696DFF">
        <w:rPr>
          <w:rFonts w:ascii="Trebuchet MS" w:hAnsi="Trebuchet MS"/>
          <w:caps/>
          <w:smallCaps w:val="0"/>
          <w:szCs w:val="32"/>
        </w:rPr>
        <w:t xml:space="preserve"> zum zeitausgleich bei Mehrarbeit</w:t>
      </w:r>
    </w:p>
    <w:p w14:paraId="033EBECF" w14:textId="77777777" w:rsidR="00C4667E" w:rsidRDefault="00C4667E" w:rsidP="00D336C5">
      <w:pPr>
        <w:rPr>
          <w:rFonts w:ascii="Trebuchet MS" w:hAnsi="Trebuchet MS"/>
          <w:sz w:val="22"/>
          <w:szCs w:val="22"/>
        </w:rPr>
      </w:pPr>
    </w:p>
    <w:p w14:paraId="192ACBCA" w14:textId="77777777" w:rsidR="00881FFF" w:rsidRDefault="00881FFF" w:rsidP="00D336C5">
      <w:pPr>
        <w:rPr>
          <w:rFonts w:ascii="Trebuchet MS" w:hAnsi="Trebuchet MS"/>
          <w:sz w:val="22"/>
          <w:szCs w:val="22"/>
        </w:rPr>
      </w:pPr>
    </w:p>
    <w:p w14:paraId="19D8CDE4" w14:textId="77777777" w:rsidR="00B81AD8" w:rsidRDefault="00B81AD8" w:rsidP="00D336C5">
      <w:pPr>
        <w:rPr>
          <w:rFonts w:ascii="Trebuchet MS" w:hAnsi="Trebuchet MS"/>
          <w:sz w:val="22"/>
          <w:szCs w:val="22"/>
        </w:rPr>
      </w:pPr>
    </w:p>
    <w:p w14:paraId="2D5F7594" w14:textId="77777777" w:rsidR="00C4667E" w:rsidRPr="00570A86" w:rsidRDefault="00C04E72" w:rsidP="009A4A2B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getroffen</w:t>
      </w:r>
      <w:r w:rsidR="00C4667E">
        <w:rPr>
          <w:rFonts w:ascii="Trebuchet MS" w:hAnsi="Trebuchet MS"/>
          <w:sz w:val="22"/>
        </w:rPr>
        <w:t>:</w:t>
      </w:r>
    </w:p>
    <w:p w14:paraId="422E68C3" w14:textId="77777777" w:rsidR="00DC082B" w:rsidRDefault="00DC082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0975CAF3" w14:textId="77777777" w:rsidR="00EB02BD" w:rsidRDefault="00EB02BD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06F7720C" w14:textId="77777777" w:rsidR="00900EEB" w:rsidRDefault="00A60062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Gemäß § 4b des anzuwendenden Kollektivvertrages werden die viermonatigen Zeiträume, in denen angefallene Mehrarbeitsstunden im Sinn des § 19d AZG durch Zeitausgleich 1:1 ausgeglichen werden können, folgendermaßen </w:t>
      </w:r>
      <w:proofErr w:type="gramStart"/>
      <w:r>
        <w:rPr>
          <w:rFonts w:ascii="Trebuchet MS" w:hAnsi="Trebuchet MS" w:cs="Trebuchet MS"/>
          <w:sz w:val="22"/>
          <w:szCs w:val="22"/>
        </w:rPr>
        <w:t>festgelegt:*</w:t>
      </w:r>
      <w:proofErr w:type="gramEnd"/>
    </w:p>
    <w:p w14:paraId="5DDED873" w14:textId="77777777" w:rsidR="00183DED" w:rsidRDefault="00183DED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4922A66B" w14:textId="77777777" w:rsidR="00900EEB" w:rsidRDefault="00A60062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Von 1. Jänner bis 30. April,</w:t>
      </w:r>
    </w:p>
    <w:p w14:paraId="51572D43" w14:textId="77777777" w:rsidR="00A60062" w:rsidRDefault="00A60062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Von 1. Mai bis 31. August,</w:t>
      </w:r>
    </w:p>
    <w:p w14:paraId="18704DBE" w14:textId="77777777" w:rsidR="00A60062" w:rsidRDefault="00A60062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Von 1. September bis 31. Dezember eines jeden Kalenderjahres. </w:t>
      </w:r>
    </w:p>
    <w:p w14:paraId="276322CE" w14:textId="77777777" w:rsidR="00900EEB" w:rsidRDefault="00900EEB" w:rsidP="009A4A2B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14:paraId="213AF5D4" w14:textId="77777777" w:rsidR="00B81AD8" w:rsidRDefault="00B81AD8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sz w:val="22"/>
          <w:szCs w:val="22"/>
        </w:rPr>
      </w:pPr>
    </w:p>
    <w:p w14:paraId="6DF59A4F" w14:textId="77777777" w:rsidR="005C09E5" w:rsidRDefault="005C09E5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022DAFCE" w14:textId="77777777" w:rsidR="009A4A2B" w:rsidRPr="00570A86" w:rsidRDefault="009A4A2B" w:rsidP="009A4A2B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4525E" w:rsidRPr="00570A86" w14:paraId="3F8EC330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2DBE22EA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724E43DF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C4525E" w:rsidRPr="00570A86" w14:paraId="6DE7114F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62E2E7F8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35EA05A3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548FEE65" w14:textId="77777777" w:rsidR="00B81AD8" w:rsidRDefault="00B81AD8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p w14:paraId="30B98BB5" w14:textId="77777777" w:rsidR="00B81AD8" w:rsidRDefault="00B81AD8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p w14:paraId="593171A0" w14:textId="77777777" w:rsidR="005C1A03" w:rsidRDefault="005C1A03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B81AD8" w:rsidRPr="00570A86" w14:paraId="0CEA33B7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58E0DCEB" w14:textId="77777777" w:rsidR="00B81AD8" w:rsidRPr="00570A86" w:rsidRDefault="00B81AD8" w:rsidP="0008190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4587FC63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B81AD8" w:rsidRPr="00570A86" w14:paraId="6BFEB3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0FCEAD7A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14:paraId="06E1EB6E" w14:textId="77777777" w:rsidR="00B81AD8" w:rsidRPr="00570A86" w:rsidRDefault="00B81AD8" w:rsidP="00081907">
            <w:pPr>
              <w:spacing w:line="360" w:lineRule="auto"/>
              <w:ind w:right="-70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14:paraId="241180BA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14:paraId="4E842807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14:paraId="3F0060D2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14:paraId="0C8F2EAF" w14:textId="77777777" w:rsidR="00B81AD8" w:rsidRPr="00570A86" w:rsidRDefault="00B81AD8" w:rsidP="00081907">
            <w:pPr>
              <w:pStyle w:val="Ttulo3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14:paraId="253D3ED1" w14:textId="77777777" w:rsidR="00B81AD8" w:rsidRDefault="00B81AD8" w:rsidP="00B81AD8">
      <w:pPr>
        <w:rPr>
          <w:rFonts w:ascii="Trebuchet MS" w:hAnsi="Trebuchet MS"/>
          <w:sz w:val="22"/>
          <w:szCs w:val="22"/>
        </w:rPr>
      </w:pPr>
    </w:p>
    <w:p w14:paraId="399F94FE" w14:textId="77777777" w:rsidR="00A60062" w:rsidRDefault="00A60062" w:rsidP="00B81AD8">
      <w:pPr>
        <w:rPr>
          <w:rFonts w:ascii="Trebuchet MS" w:hAnsi="Trebuchet MS"/>
          <w:sz w:val="22"/>
          <w:szCs w:val="22"/>
        </w:rPr>
      </w:pPr>
    </w:p>
    <w:p w14:paraId="3A23AF89" w14:textId="77777777" w:rsidR="00A60062" w:rsidRPr="00A60062" w:rsidRDefault="00A60062" w:rsidP="00B81AD8">
      <w:pPr>
        <w:rPr>
          <w:rFonts w:ascii="Trebuchet MS" w:hAnsi="Trebuchet MS"/>
          <w:sz w:val="18"/>
          <w:szCs w:val="22"/>
        </w:rPr>
      </w:pPr>
      <w:r w:rsidRPr="00A60062">
        <w:rPr>
          <w:rFonts w:ascii="Trebuchet MS" w:hAnsi="Trebuchet MS"/>
          <w:sz w:val="18"/>
          <w:szCs w:val="22"/>
        </w:rPr>
        <w:t>*Es können abweichend von unserem Vorschlag auch andere fixe 4-Monatszeiträume vereinbart werden (etwa beginnend mit dem Eintritt des Arbeitnehmers)</w:t>
      </w:r>
    </w:p>
    <w:sectPr w:rsidR="00A60062" w:rsidRPr="00A60062" w:rsidSect="006E1F8A">
      <w:headerReference w:type="first" r:id="rId7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7FFE2" w14:textId="77777777" w:rsidR="006A0E8D" w:rsidRDefault="006A0E8D">
      <w:r>
        <w:separator/>
      </w:r>
    </w:p>
  </w:endnote>
  <w:endnote w:type="continuationSeparator" w:id="0">
    <w:p w14:paraId="4E8293B7" w14:textId="77777777" w:rsidR="006A0E8D" w:rsidRDefault="006A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D1DB8" w14:textId="77777777" w:rsidR="006A0E8D" w:rsidRDefault="006A0E8D">
      <w:r>
        <w:separator/>
      </w:r>
    </w:p>
  </w:footnote>
  <w:footnote w:type="continuationSeparator" w:id="0">
    <w:p w14:paraId="1475D57D" w14:textId="77777777" w:rsidR="006A0E8D" w:rsidRDefault="006A0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7721C" w14:textId="77777777" w:rsidR="004D5A7D" w:rsidRPr="008D4F21" w:rsidRDefault="00A60062" w:rsidP="004D5A7D">
    <w:pPr>
      <w:pStyle w:val="Encabezado"/>
      <w:ind w:right="360"/>
      <w:rPr>
        <w:rFonts w:ascii="Trebuchet MS" w:hAnsi="Trebuchet MS"/>
        <w:b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Rahmen-KV im Handwerk und Gewerbe/Angestellte</w:t>
    </w:r>
    <w:r w:rsidR="004D5A7D"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 w:rsidR="004D5A7D">
      <w:rPr>
        <w:rFonts w:ascii="Trebuchet MS" w:hAnsi="Trebuchet MS"/>
        <w:b/>
        <w:color w:val="999999"/>
        <w:sz w:val="22"/>
        <w:szCs w:val="22"/>
        <w:u w:val="single"/>
        <w:lang w:val="de-AT"/>
      </w:rPr>
      <w:t>Zeitausgleich/Mehrarbeit</w:t>
    </w:r>
  </w:p>
  <w:p w14:paraId="54416B85" w14:textId="77777777" w:rsidR="004D5A7D" w:rsidRDefault="004D5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5202"/>
    <w:multiLevelType w:val="hybridMultilevel"/>
    <w:tmpl w:val="B94C41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625B1A9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106AE"/>
    <w:rsid w:val="00017697"/>
    <w:rsid w:val="0005120C"/>
    <w:rsid w:val="00065B0D"/>
    <w:rsid w:val="00081907"/>
    <w:rsid w:val="000D5988"/>
    <w:rsid w:val="000E3332"/>
    <w:rsid w:val="00100024"/>
    <w:rsid w:val="001013EF"/>
    <w:rsid w:val="00126139"/>
    <w:rsid w:val="001436E6"/>
    <w:rsid w:val="00173E7F"/>
    <w:rsid w:val="0017706C"/>
    <w:rsid w:val="00183DED"/>
    <w:rsid w:val="001A5D0E"/>
    <w:rsid w:val="001B3EBE"/>
    <w:rsid w:val="001F4314"/>
    <w:rsid w:val="002218BC"/>
    <w:rsid w:val="0023624A"/>
    <w:rsid w:val="00261A16"/>
    <w:rsid w:val="00294CF3"/>
    <w:rsid w:val="002D3CFB"/>
    <w:rsid w:val="002E0F4F"/>
    <w:rsid w:val="002E215F"/>
    <w:rsid w:val="002E31A1"/>
    <w:rsid w:val="00340BB2"/>
    <w:rsid w:val="00340D22"/>
    <w:rsid w:val="00350E6D"/>
    <w:rsid w:val="00416C10"/>
    <w:rsid w:val="004266C0"/>
    <w:rsid w:val="004425DB"/>
    <w:rsid w:val="00453F9A"/>
    <w:rsid w:val="0046415A"/>
    <w:rsid w:val="00482C2B"/>
    <w:rsid w:val="00492756"/>
    <w:rsid w:val="004B796E"/>
    <w:rsid w:val="004C4BF6"/>
    <w:rsid w:val="004C5BCF"/>
    <w:rsid w:val="004D5A7D"/>
    <w:rsid w:val="004E3733"/>
    <w:rsid w:val="004F54B8"/>
    <w:rsid w:val="00520504"/>
    <w:rsid w:val="00520913"/>
    <w:rsid w:val="00521453"/>
    <w:rsid w:val="0053035C"/>
    <w:rsid w:val="005335DC"/>
    <w:rsid w:val="00551740"/>
    <w:rsid w:val="00567193"/>
    <w:rsid w:val="00570A86"/>
    <w:rsid w:val="005937EC"/>
    <w:rsid w:val="005C09E5"/>
    <w:rsid w:val="005C1A03"/>
    <w:rsid w:val="005E741E"/>
    <w:rsid w:val="00642D1A"/>
    <w:rsid w:val="006454F8"/>
    <w:rsid w:val="00647A16"/>
    <w:rsid w:val="0067436C"/>
    <w:rsid w:val="0068588E"/>
    <w:rsid w:val="00696DFF"/>
    <w:rsid w:val="006A0E8D"/>
    <w:rsid w:val="006B0391"/>
    <w:rsid w:val="006B33D5"/>
    <w:rsid w:val="006C3F76"/>
    <w:rsid w:val="006D1F0F"/>
    <w:rsid w:val="006E1F8A"/>
    <w:rsid w:val="00723913"/>
    <w:rsid w:val="007524C3"/>
    <w:rsid w:val="007635F4"/>
    <w:rsid w:val="00772C9E"/>
    <w:rsid w:val="007D4128"/>
    <w:rsid w:val="007E5515"/>
    <w:rsid w:val="00824DC5"/>
    <w:rsid w:val="008374E2"/>
    <w:rsid w:val="008476AE"/>
    <w:rsid w:val="008805D6"/>
    <w:rsid w:val="008807D6"/>
    <w:rsid w:val="00881FFF"/>
    <w:rsid w:val="008B0042"/>
    <w:rsid w:val="008E0DEE"/>
    <w:rsid w:val="00900EEB"/>
    <w:rsid w:val="00921B05"/>
    <w:rsid w:val="0092467E"/>
    <w:rsid w:val="009304B4"/>
    <w:rsid w:val="009426DB"/>
    <w:rsid w:val="009848E0"/>
    <w:rsid w:val="009A2B2D"/>
    <w:rsid w:val="009A4A2B"/>
    <w:rsid w:val="009B236C"/>
    <w:rsid w:val="009D1507"/>
    <w:rsid w:val="00A20EC4"/>
    <w:rsid w:val="00A27419"/>
    <w:rsid w:val="00A43918"/>
    <w:rsid w:val="00A60062"/>
    <w:rsid w:val="00A62388"/>
    <w:rsid w:val="00A631CD"/>
    <w:rsid w:val="00A9306D"/>
    <w:rsid w:val="00AB0AEF"/>
    <w:rsid w:val="00AB1193"/>
    <w:rsid w:val="00AB7AFC"/>
    <w:rsid w:val="00AD3CBB"/>
    <w:rsid w:val="00AE7C4D"/>
    <w:rsid w:val="00B12D17"/>
    <w:rsid w:val="00B13909"/>
    <w:rsid w:val="00B37BC7"/>
    <w:rsid w:val="00B81AD8"/>
    <w:rsid w:val="00B913CE"/>
    <w:rsid w:val="00BA1D95"/>
    <w:rsid w:val="00BC67BE"/>
    <w:rsid w:val="00BF0709"/>
    <w:rsid w:val="00BF75BF"/>
    <w:rsid w:val="00C04E72"/>
    <w:rsid w:val="00C052D4"/>
    <w:rsid w:val="00C10535"/>
    <w:rsid w:val="00C27C18"/>
    <w:rsid w:val="00C32CFA"/>
    <w:rsid w:val="00C4525E"/>
    <w:rsid w:val="00C4667E"/>
    <w:rsid w:val="00C94432"/>
    <w:rsid w:val="00CB6752"/>
    <w:rsid w:val="00CD1A3E"/>
    <w:rsid w:val="00D12214"/>
    <w:rsid w:val="00D20C4C"/>
    <w:rsid w:val="00D336C5"/>
    <w:rsid w:val="00D572C7"/>
    <w:rsid w:val="00D6762A"/>
    <w:rsid w:val="00D801AE"/>
    <w:rsid w:val="00D87A2F"/>
    <w:rsid w:val="00DA06E4"/>
    <w:rsid w:val="00DC082B"/>
    <w:rsid w:val="00E24FC8"/>
    <w:rsid w:val="00E827CA"/>
    <w:rsid w:val="00E839E8"/>
    <w:rsid w:val="00E93BEF"/>
    <w:rsid w:val="00EA4237"/>
    <w:rsid w:val="00EB02BD"/>
    <w:rsid w:val="00EB5F60"/>
    <w:rsid w:val="00F43F1F"/>
    <w:rsid w:val="00F6153A"/>
    <w:rsid w:val="00FB5C8B"/>
    <w:rsid w:val="00FC1FCB"/>
    <w:rsid w:val="00FE2F58"/>
    <w:rsid w:val="00FF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2DF45C"/>
  <w15:chartTrackingRefBased/>
  <w15:docId w15:val="{3F9C80F6-E8BA-544A-9C2F-454BCA34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E93BEF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E93BEF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E93BEF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B33D5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1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2007-12-19T13:03:00Z</cp:lastPrinted>
  <dcterms:created xsi:type="dcterms:W3CDTF">2020-09-22T09:02:00Z</dcterms:created>
  <dcterms:modified xsi:type="dcterms:W3CDTF">2020-09-22T09:02:00Z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-1583076912</vt:i4>
  </property>
  <property fmtid="{D5CDD505-2E9C-101B-9397-08002B2CF9AE}" pid="3" name="_EmailSubject">
    <vt:lpwstr>Neueingabe</vt:lpwstr>
  </property>
  <property fmtid="{D5CDD505-2E9C-101B-9397-08002B2CF9AE}" pid="4" name="_AuthorEmail">
    <vt:lpwstr>kc-arbeitundsoziales@wkw.at</vt:lpwstr>
  </property>
  <property fmtid="{D5CDD505-2E9C-101B-9397-08002B2CF9AE}" pid="5" name="_AuthorEmailDisplayName">
    <vt:lpwstr>WKW/KC Arbeit und Soziales</vt:lpwstr>
  </property>
  <property fmtid="{D5CDD505-2E9C-101B-9397-08002B2CF9AE}" pid="6" name="_NewReviewCycle">
    <vt:lpwstr/>
  </property>
  <property fmtid="{D5CDD505-2E9C-101B-9397-08002B2CF9AE}" pid="7" name="_PreviousAdHocReviewCycleID">
    <vt:i4>1512298521</vt:i4>
  </property>
</Properties>
</file>